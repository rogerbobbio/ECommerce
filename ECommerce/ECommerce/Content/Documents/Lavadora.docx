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341" w:rsidRDefault="008443A7">
      <w:pPr>
        <w:rPr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43A7">
        <w:rPr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RECOMENDACIONES ANTES DEL LAVADO</w:t>
      </w:r>
    </w:p>
    <w:p w:rsidR="00A85D60" w:rsidRPr="00A85D60" w:rsidRDefault="00A85D60" w:rsidP="00A85D60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Extraiga los efectos personales de los bolsillos.</w:t>
      </w:r>
    </w:p>
    <w:p w:rsidR="00A85D60" w:rsidRPr="00A85D60" w:rsidRDefault="00A85D60" w:rsidP="00A85D60">
      <w:pPr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Pr="00A85D60" w:rsidRDefault="00A85D60" w:rsidP="00A85D60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 los cierres de los pantalones están abiertos durante el lavado,</w:t>
      </w: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posible que la cesta de centrifugado se dañe. Los cierres</w:t>
      </w: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deben cerrarse y ajustarse con un cordón antes del lavado.</w:t>
      </w:r>
    </w:p>
    <w:p w:rsidR="00A85D60" w:rsidRPr="00A85D60" w:rsidRDefault="00A85D60" w:rsidP="00A85D60">
      <w:pPr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Pr="00A85D60" w:rsidRDefault="00A85D60" w:rsidP="00A85D60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lave prendas impermeables (por ejemplo, ropa de esquí,</w:t>
      </w: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cubiertas para pañales y felpudos para los pies de la cama).</w:t>
      </w:r>
    </w:p>
    <w:p w:rsidR="00A85D60" w:rsidRPr="00A85D60" w:rsidRDefault="00A85D60" w:rsidP="00A85D60">
      <w:pPr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Pr="00A85D60" w:rsidRDefault="00A85D60" w:rsidP="00A85D60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Sacuda la tierra o suciedad de las prendas</w:t>
      </w:r>
    </w:p>
    <w:p w:rsidR="00A85D60" w:rsidRPr="00A85D60" w:rsidRDefault="00A85D60" w:rsidP="00A85D60">
      <w:pPr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Pr="00A85D60" w:rsidRDefault="00A85D60" w:rsidP="00A85D60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Antes del lavado principal, realice un prelavado de calcetines, mangas y puños</w:t>
      </w: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blancos.</w:t>
      </w:r>
    </w:p>
    <w:p w:rsidR="00A85D60" w:rsidRPr="00A85D60" w:rsidRDefault="00A85D60" w:rsidP="00A85D60">
      <w:pPr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Pr="00A85D60" w:rsidRDefault="00A85D60" w:rsidP="00A85D60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 vuelta las cubiertas de pañales antes de lavarlas</w:t>
      </w:r>
    </w:p>
    <w:p w:rsidR="00A85D60" w:rsidRPr="00A85D60" w:rsidRDefault="00A85D60" w:rsidP="00A85D60">
      <w:pPr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Pr="00A85D60" w:rsidRDefault="00A85D60" w:rsidP="00A85D60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cachemira y las prendas voluminosas y ligeras (por ejemplo,</w:t>
      </w: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prendas con encajes, lencería, medias de nylon, telas sintéticas,</w:t>
      </w: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etc.) pueden subir y dañar la ropa y causar problemas en la máquina.</w:t>
      </w: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Utilice una red para ropa o lave estos artículos por separado</w:t>
      </w:r>
    </w:p>
    <w:p w:rsidR="00A85D60" w:rsidRPr="00A85D60" w:rsidRDefault="00A85D60" w:rsidP="00A85D60">
      <w:pPr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Pr="00A85D60" w:rsidRDefault="00A85D60" w:rsidP="00A85D60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 cortinas, las prendas ligeras y los jeans deben comprimirse para</w:t>
      </w: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no fl</w:t>
      </w: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oten en el agua.</w:t>
      </w:r>
    </w:p>
    <w:p w:rsidR="00A85D60" w:rsidRPr="00A85D60" w:rsidRDefault="00A85D60" w:rsidP="00A85D60">
      <w:pPr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43A7" w:rsidRPr="00A85D60" w:rsidRDefault="00A85D60" w:rsidP="00A85D60">
      <w:pPr>
        <w:pStyle w:val="ListParagraph"/>
        <w:numPr>
          <w:ilvl w:val="0"/>
          <w:numId w:val="1"/>
        </w:numPr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centrifugar almohadas peluches u otros </w:t>
      </w: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artículos</w:t>
      </w:r>
      <w:r w:rsidRPr="00A85D60">
        <w:rPr>
          <w:color w:val="000000" w:themeColor="text1"/>
          <w:sz w:val="3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absorban mucha agua.</w:t>
      </w:r>
    </w:p>
    <w:p w:rsidR="00A85D60" w:rsidRPr="00A85D60" w:rsidRDefault="00A85D60" w:rsidP="00A85D60">
      <w:pPr>
        <w:pStyle w:val="ListParagraph"/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6A31E1">
      <w:pPr>
        <w:rPr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CICLO DE</w:t>
      </w:r>
      <w:r w:rsidRPr="008443A7">
        <w:rPr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LAVADO</w:t>
      </w:r>
    </w:p>
    <w:p w:rsidR="006A31E1" w:rsidRPr="006A31E1" w:rsidRDefault="006A31E1" w:rsidP="006A31E1">
      <w:pPr>
        <w:rPr>
          <w:color w:val="000000" w:themeColor="text1"/>
          <w:sz w:val="5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31E1">
        <w:rPr>
          <w:color w:val="000000" w:themeColor="text1"/>
          <w:sz w:val="52"/>
          <w:highlight w:val="yellow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CICLO NORMAL =&gt; ENCENDER –&gt; LLENAR ROPA -&gt;</w:t>
      </w:r>
      <w:r>
        <w:rPr>
          <w:color w:val="000000" w:themeColor="text1"/>
          <w:sz w:val="52"/>
          <w:highlight w:val="yellow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LLENAR DETERGENTE -&gt;</w:t>
      </w:r>
      <w:r w:rsidRPr="006A31E1">
        <w:rPr>
          <w:color w:val="000000" w:themeColor="text1"/>
          <w:sz w:val="52"/>
          <w:highlight w:val="yellow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INICIO</w:t>
      </w:r>
    </w:p>
    <w:p w:rsidR="006A31E1" w:rsidRPr="006A31E1" w:rsidRDefault="006A31E1" w:rsidP="006A31E1">
      <w:pPr>
        <w:rPr>
          <w:color w:val="000000" w:themeColor="text1"/>
          <w:sz w:val="5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s-PE" w:eastAsia="es-PE"/>
        </w:rPr>
        <w:drawing>
          <wp:inline distT="0" distB="0" distL="0" distR="0" wp14:anchorId="55F73D18" wp14:editId="3ECF7704">
            <wp:extent cx="5943600" cy="3559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60" w:rsidRDefault="00A85D60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Default="00A85D60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Default="00A85D60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Default="00A85D60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Default="00A85D60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Default="00A85D60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Default="00A85D60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Default="00A85D60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Default="00A85D60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Default="00A85D60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Default="00A85D60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Default="00A85D60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5D60" w:rsidRDefault="00A85D60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Pr="006A31E1" w:rsidRDefault="006A31E1" w:rsidP="006A31E1">
      <w:pPr>
        <w:rPr>
          <w:color w:val="000000" w:themeColor="text1"/>
          <w:sz w:val="5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31E1">
        <w:rPr>
          <w:color w:val="000000" w:themeColor="text1"/>
          <w:sz w:val="5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LIMPIEZA DE FILTRO (CADA MES)</w:t>
      </w:r>
    </w:p>
    <w:p w:rsidR="00A85D60" w:rsidRDefault="00A85D60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s-PE" w:eastAsia="es-PE"/>
        </w:rPr>
        <w:drawing>
          <wp:inline distT="0" distB="0" distL="0" distR="0" wp14:anchorId="2D7104D1" wp14:editId="23D05130">
            <wp:extent cx="5943600" cy="289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s-PE" w:eastAsia="es-PE"/>
        </w:rPr>
        <w:drawing>
          <wp:inline distT="0" distB="0" distL="0" distR="0" wp14:anchorId="15B680E9" wp14:editId="17AB454F">
            <wp:extent cx="5943600" cy="845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1E1" w:rsidRDefault="006A31E1" w:rsidP="00A85D60">
      <w:pPr>
        <w:rPr>
          <w:color w:val="000000" w:themeColor="text1"/>
          <w:sz w:val="5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31E1">
        <w:rPr>
          <w:color w:val="000000" w:themeColor="text1"/>
          <w:sz w:val="5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LIMPIEZA DE FILTRO</w:t>
      </w:r>
      <w:r w:rsidR="00673A8D">
        <w:rPr>
          <w:color w:val="000000" w:themeColor="text1"/>
          <w:sz w:val="5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BOMBA</w:t>
      </w:r>
      <w:r w:rsidRPr="006A31E1">
        <w:rPr>
          <w:color w:val="000000" w:themeColor="text1"/>
          <w:sz w:val="5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(CADA </w:t>
      </w:r>
      <w:r w:rsidR="00673A8D">
        <w:rPr>
          <w:color w:val="000000" w:themeColor="text1"/>
          <w:sz w:val="5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</w:t>
      </w:r>
      <w:r w:rsidRPr="006A31E1">
        <w:rPr>
          <w:color w:val="000000" w:themeColor="text1"/>
          <w:sz w:val="5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</w:t>
      </w:r>
      <w:r w:rsidR="00673A8D">
        <w:rPr>
          <w:color w:val="000000" w:themeColor="text1"/>
          <w:sz w:val="5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</w:t>
      </w:r>
      <w:r w:rsidRPr="006A31E1">
        <w:rPr>
          <w:color w:val="000000" w:themeColor="text1"/>
          <w:sz w:val="5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73A8D" w:rsidRDefault="00673A8D" w:rsidP="00A85D60">
      <w:pPr>
        <w:rPr>
          <w:color w:val="000000" w:themeColor="text1"/>
          <w:sz w:val="5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s-PE" w:eastAsia="es-PE"/>
        </w:rPr>
        <w:drawing>
          <wp:inline distT="0" distB="0" distL="0" distR="0" wp14:anchorId="1D7E0164" wp14:editId="5A2706B6">
            <wp:extent cx="5943600" cy="1736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Default="00673A8D" w:rsidP="00A85D60">
      <w:pPr>
        <w:rPr>
          <w:color w:val="000000" w:themeColor="text1"/>
          <w:sz w:val="5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CARGA DE ROPA RECOMENDADO POR LAVADA</w:t>
      </w:r>
    </w:p>
    <w:p w:rsidR="00673A8D" w:rsidRDefault="00673A8D" w:rsidP="00A85D60">
      <w:pPr>
        <w:rPr>
          <w:color w:val="000000" w:themeColor="text1"/>
          <w:sz w:val="5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8D" w:rsidRPr="00673A8D" w:rsidRDefault="00673A8D" w:rsidP="00A85D60">
      <w:pPr>
        <w:rPr>
          <w:color w:val="000000" w:themeColor="text1"/>
          <w:sz w:val="5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Máximo numero de prendas por lavada:</w:t>
      </w:r>
    </w:p>
    <w:p w:rsidR="00673A8D" w:rsidRDefault="00673A8D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s-PE" w:eastAsia="es-PE"/>
        </w:rPr>
        <w:drawing>
          <wp:inline distT="0" distB="0" distL="0" distR="0" wp14:anchorId="2D7787D9" wp14:editId="35C1FF68">
            <wp:extent cx="5943600" cy="3230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36" w:rsidRDefault="00005036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5036" w:rsidRDefault="00005036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5036" w:rsidRDefault="00005036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5036" w:rsidRDefault="00005036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5036" w:rsidRDefault="00005036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5036" w:rsidRDefault="00005036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5036" w:rsidRDefault="00005036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5036" w:rsidRDefault="00005036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5036" w:rsidRDefault="00005036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5036" w:rsidRDefault="00005036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5036" w:rsidRDefault="00005036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5036" w:rsidRDefault="00005036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5036" w:rsidRDefault="00005036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5036" w:rsidRDefault="00005036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5036" w:rsidRPr="00A85D60" w:rsidRDefault="00005036" w:rsidP="00A85D60">
      <w:pPr>
        <w:rPr>
          <w:color w:val="000000" w:themeColor="text1"/>
          <w:sz w:val="24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005036" w:rsidRPr="00A8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25D37"/>
    <w:multiLevelType w:val="hybridMultilevel"/>
    <w:tmpl w:val="BB22C0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A7"/>
    <w:rsid w:val="00005036"/>
    <w:rsid w:val="00673A8D"/>
    <w:rsid w:val="006A31E1"/>
    <w:rsid w:val="00830341"/>
    <w:rsid w:val="008443A7"/>
    <w:rsid w:val="00A8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A2E3C-F78A-44D1-9DCE-2F68116A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ger%20Bobbi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68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Bobbio</dc:creator>
  <cp:keywords/>
  <dc:description/>
  <cp:lastModifiedBy>Roger Bobbio Cam</cp:lastModifiedBy>
  <cp:revision>4</cp:revision>
  <dcterms:created xsi:type="dcterms:W3CDTF">2015-08-11T21:55:00Z</dcterms:created>
  <dcterms:modified xsi:type="dcterms:W3CDTF">2015-08-11T23:03:00Z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